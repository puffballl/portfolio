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80" w:rsidRPr="00E554A4" w:rsidRDefault="008F4565" w:rsidP="00FE2680">
      <w:pPr>
        <w:pStyle w:val="Titel"/>
        <w:jc w:val="center"/>
      </w:pPr>
      <w:r w:rsidRPr="00E554A4">
        <w:t>C</w:t>
      </w:r>
      <w:r w:rsidR="00FE2680" w:rsidRPr="00E554A4">
        <w:t>urriculum Vitae</w:t>
      </w:r>
    </w:p>
    <w:p w:rsidR="00A10484" w:rsidRPr="00E554A4" w:rsidRDefault="008F4565" w:rsidP="00FE2680">
      <w:pPr>
        <w:pStyle w:val="Titel"/>
        <w:jc w:val="center"/>
      </w:pPr>
      <w:r w:rsidRPr="00E554A4">
        <w:t>Quinten rodrigues</w:t>
      </w:r>
    </w:p>
    <w:p w:rsidR="00855982" w:rsidRPr="00E554A4" w:rsidRDefault="00FE2680" w:rsidP="00855982">
      <w:pPr>
        <w:pStyle w:val="Kop1"/>
      </w:pPr>
      <w:r w:rsidRPr="00E554A4">
        <w:t>Personalia</w:t>
      </w:r>
    </w:p>
    <w:p w:rsidR="00855982" w:rsidRPr="00E554A4" w:rsidRDefault="00FE2680" w:rsidP="00FE2680">
      <w:pPr>
        <w:rPr>
          <w:b/>
        </w:rPr>
      </w:pPr>
      <w:r w:rsidRPr="00E554A4">
        <w:rPr>
          <w:b/>
        </w:rPr>
        <w:t>Naam:</w:t>
      </w:r>
      <w:r w:rsidRPr="00E554A4">
        <w:t xml:space="preserve"> Quinten Rodrigues</w:t>
      </w:r>
    </w:p>
    <w:p w:rsidR="00FE2680" w:rsidRPr="00E554A4" w:rsidRDefault="00FE2680" w:rsidP="00FE2680">
      <w:r w:rsidRPr="00E554A4">
        <w:rPr>
          <w:b/>
        </w:rPr>
        <w:t xml:space="preserve">Adres: </w:t>
      </w:r>
      <w:proofErr w:type="spellStart"/>
      <w:r w:rsidRPr="00E554A4">
        <w:t>A.Ma</w:t>
      </w:r>
      <w:bookmarkStart w:id="0" w:name="_GoBack"/>
      <w:bookmarkEnd w:id="0"/>
      <w:r w:rsidRPr="00E554A4">
        <w:t>uvelaan</w:t>
      </w:r>
      <w:proofErr w:type="spellEnd"/>
      <w:r w:rsidRPr="00E554A4">
        <w:t xml:space="preserve"> 2, 1701tj Heerhugowaard</w:t>
      </w:r>
    </w:p>
    <w:p w:rsidR="00FE2680" w:rsidRPr="00E554A4" w:rsidRDefault="00FE2680" w:rsidP="00FE2680">
      <w:pPr>
        <w:rPr>
          <w:b/>
        </w:rPr>
      </w:pPr>
      <w:r w:rsidRPr="00E554A4">
        <w:rPr>
          <w:b/>
        </w:rPr>
        <w:t xml:space="preserve">Telefoonnummer: </w:t>
      </w:r>
      <w:r w:rsidRPr="00E554A4">
        <w:t>0637147049</w:t>
      </w:r>
    </w:p>
    <w:p w:rsidR="00FE2680" w:rsidRPr="005F3660" w:rsidRDefault="00FE2680" w:rsidP="00FE2680">
      <w:pPr>
        <w:rPr>
          <w:b/>
        </w:rPr>
      </w:pPr>
      <w:r w:rsidRPr="005F3660">
        <w:rPr>
          <w:b/>
        </w:rPr>
        <w:t xml:space="preserve">E-mailadres: </w:t>
      </w:r>
      <w:r w:rsidRPr="005F3660">
        <w:t>Quintenr11.qq@gmail.com</w:t>
      </w:r>
    </w:p>
    <w:p w:rsidR="00FE2680" w:rsidRPr="00E554A4" w:rsidRDefault="00FE2680" w:rsidP="00FE2680">
      <w:pPr>
        <w:rPr>
          <w:b/>
        </w:rPr>
      </w:pPr>
      <w:r w:rsidRPr="00E554A4">
        <w:rPr>
          <w:b/>
        </w:rPr>
        <w:t xml:space="preserve">Geboortedatum: </w:t>
      </w:r>
      <w:r w:rsidRPr="00E554A4">
        <w:t>17 September 2001</w:t>
      </w:r>
    </w:p>
    <w:p w:rsidR="00FE2680" w:rsidRPr="00E554A4" w:rsidRDefault="00FE2680" w:rsidP="00FE2680">
      <w:pPr>
        <w:rPr>
          <w:b/>
        </w:rPr>
      </w:pPr>
      <w:r w:rsidRPr="00E554A4">
        <w:rPr>
          <w:b/>
        </w:rPr>
        <w:t xml:space="preserve">Geboorteplaats: </w:t>
      </w:r>
      <w:r w:rsidRPr="00E554A4">
        <w:t>Alkmaar</w:t>
      </w:r>
    </w:p>
    <w:p w:rsidR="00FE2680" w:rsidRPr="00E554A4" w:rsidRDefault="00FE2680" w:rsidP="00FE2680">
      <w:pPr>
        <w:rPr>
          <w:b/>
        </w:rPr>
      </w:pPr>
      <w:r w:rsidRPr="00E554A4">
        <w:rPr>
          <w:b/>
        </w:rPr>
        <w:t xml:space="preserve">Geslacht: </w:t>
      </w:r>
      <w:r w:rsidRPr="00E554A4">
        <w:t>Man</w:t>
      </w:r>
    </w:p>
    <w:p w:rsidR="00FE2680" w:rsidRPr="00E554A4" w:rsidRDefault="00FE2680" w:rsidP="00FE2680">
      <w:r w:rsidRPr="00E554A4">
        <w:rPr>
          <w:b/>
        </w:rPr>
        <w:t xml:space="preserve">Nationaliteit: </w:t>
      </w:r>
      <w:r w:rsidRPr="00E554A4">
        <w:t>Nederlands</w:t>
      </w:r>
    </w:p>
    <w:p w:rsidR="001B2094" w:rsidRPr="00E554A4" w:rsidRDefault="001B2094" w:rsidP="00FE2680">
      <w:r w:rsidRPr="00E554A4">
        <w:rPr>
          <w:b/>
        </w:rPr>
        <w:t xml:space="preserve">Bijzonderheden: </w:t>
      </w:r>
      <w:r w:rsidRPr="00E554A4">
        <w:t>Dyslexie</w:t>
      </w:r>
    </w:p>
    <w:p w:rsidR="00E554A4" w:rsidRDefault="00E554A4" w:rsidP="00FE2680">
      <w:pPr>
        <w:rPr>
          <w:rStyle w:val="Hyperlink"/>
          <w:b/>
        </w:rPr>
      </w:pPr>
      <w:r w:rsidRPr="00663372">
        <w:rPr>
          <w:b/>
        </w:rPr>
        <w:t>Referenties</w:t>
      </w:r>
      <w:r w:rsidRPr="0002338F">
        <w:rPr>
          <w:b/>
        </w:rPr>
        <w:t xml:space="preserve">: </w:t>
      </w:r>
      <w:hyperlink r:id="rId11" w:history="1">
        <w:r w:rsidR="00663372" w:rsidRPr="00663372">
          <w:rPr>
            <w:rStyle w:val="Hyperlink"/>
            <w:b/>
          </w:rPr>
          <w:t>LinkedIn profiel</w:t>
        </w:r>
      </w:hyperlink>
    </w:p>
    <w:p w:rsidR="0002338F" w:rsidRDefault="0002338F" w:rsidP="0002338F">
      <w:pPr>
        <w:pStyle w:val="Kop1"/>
      </w:pPr>
      <w:r>
        <w:t>Samenvatting van mij</w:t>
      </w:r>
    </w:p>
    <w:p w:rsidR="00FE2680" w:rsidRPr="0002338F" w:rsidRDefault="0002338F" w:rsidP="00FE2680">
      <w:r>
        <w:t>Ik</w:t>
      </w:r>
      <w:r w:rsidR="005F3660">
        <w:t xml:space="preserve"> ben</w:t>
      </w:r>
      <w:r>
        <w:t xml:space="preserve"> een aardige en spontane jongen ben die altijd wil helpen, ook ben altijd wel klaar voor een uitdaging. </w:t>
      </w:r>
      <w:r w:rsidR="005F3660">
        <w:t>Ik kan snel en makkelijk met mensen omgaan</w:t>
      </w:r>
    </w:p>
    <w:p w:rsidR="00FE2680" w:rsidRPr="00E554A4" w:rsidRDefault="00FE2680" w:rsidP="00FE2680">
      <w:pPr>
        <w:pStyle w:val="Kop1"/>
      </w:pPr>
      <w:r w:rsidRPr="00E554A4">
        <w:t>Opleiding</w:t>
      </w:r>
    </w:p>
    <w:p w:rsidR="008A353A" w:rsidRPr="00E554A4" w:rsidRDefault="00FE2680" w:rsidP="00FE2680">
      <w:pPr>
        <w:rPr>
          <w:b/>
        </w:rPr>
      </w:pPr>
      <w:r w:rsidRPr="00E554A4">
        <w:rPr>
          <w:b/>
        </w:rPr>
        <w:t xml:space="preserve">Sept 2013 </w:t>
      </w:r>
      <w:r w:rsidR="008A353A" w:rsidRPr="00E554A4">
        <w:rPr>
          <w:b/>
        </w:rPr>
        <w:t>–</w:t>
      </w:r>
      <w:r w:rsidRPr="00E554A4">
        <w:rPr>
          <w:b/>
        </w:rPr>
        <w:t xml:space="preserve"> </w:t>
      </w:r>
      <w:r w:rsidR="008A353A" w:rsidRPr="00E554A4">
        <w:rPr>
          <w:b/>
        </w:rPr>
        <w:t xml:space="preserve">Juni 2017: </w:t>
      </w:r>
    </w:p>
    <w:p w:rsidR="008A353A" w:rsidRPr="00E554A4" w:rsidRDefault="008A353A" w:rsidP="00FE2680">
      <w:r w:rsidRPr="00E554A4">
        <w:t>VMBO TL</w:t>
      </w:r>
    </w:p>
    <w:p w:rsidR="008A353A" w:rsidRPr="00E554A4" w:rsidRDefault="008A353A" w:rsidP="00FE2680">
      <w:r w:rsidRPr="00E554A4">
        <w:t>Huygenscollege Heerhugowaard</w:t>
      </w:r>
    </w:p>
    <w:p w:rsidR="00FE2680" w:rsidRPr="00E554A4" w:rsidRDefault="008A353A" w:rsidP="00FE2680">
      <w:r w:rsidRPr="00E554A4">
        <w:t xml:space="preserve">Geslaagd  </w:t>
      </w:r>
    </w:p>
    <w:p w:rsidR="008A353A" w:rsidRPr="00E554A4" w:rsidRDefault="008A353A" w:rsidP="00FE2680">
      <w:pPr>
        <w:rPr>
          <w:b/>
        </w:rPr>
      </w:pPr>
    </w:p>
    <w:p w:rsidR="008A353A" w:rsidRPr="00E554A4" w:rsidRDefault="008A353A" w:rsidP="00FE2680">
      <w:pPr>
        <w:rPr>
          <w:b/>
        </w:rPr>
      </w:pPr>
      <w:r w:rsidRPr="00E554A4">
        <w:rPr>
          <w:b/>
        </w:rPr>
        <w:t>Sept 2017 – Heden:</w:t>
      </w:r>
    </w:p>
    <w:p w:rsidR="008A353A" w:rsidRPr="00E554A4" w:rsidRDefault="008A353A" w:rsidP="00FE2680">
      <w:r w:rsidRPr="00E554A4">
        <w:t>Media Development (MBO Niveau 4)</w:t>
      </w:r>
    </w:p>
    <w:p w:rsidR="008A353A" w:rsidRPr="00E554A4" w:rsidRDefault="008A353A" w:rsidP="00FE2680">
      <w:r w:rsidRPr="00E554A4">
        <w:t>Mediacollege Amsterdam</w:t>
      </w:r>
    </w:p>
    <w:p w:rsidR="008A353A" w:rsidRPr="00E554A4" w:rsidRDefault="008A353A" w:rsidP="00FE2680">
      <w:r w:rsidRPr="00E554A4">
        <w:t>Bezig</w:t>
      </w:r>
    </w:p>
    <w:p w:rsidR="008A353A" w:rsidRPr="00E554A4" w:rsidRDefault="008A353A" w:rsidP="008A353A">
      <w:pPr>
        <w:pStyle w:val="Kop1"/>
      </w:pPr>
      <w:r w:rsidRPr="00E554A4">
        <w:lastRenderedPageBreak/>
        <w:t>Werkervaring</w:t>
      </w:r>
    </w:p>
    <w:p w:rsidR="008A353A" w:rsidRPr="00E554A4" w:rsidRDefault="008A353A" w:rsidP="008A353A">
      <w:r w:rsidRPr="00E554A4">
        <w:t>Ik heb op het moment nog geen werk ervaring maar ik zou graag wat op willen doen</w:t>
      </w:r>
    </w:p>
    <w:p w:rsidR="008A353A" w:rsidRPr="00E554A4" w:rsidRDefault="008A353A" w:rsidP="008A353A"/>
    <w:p w:rsidR="008A353A" w:rsidRPr="00E554A4" w:rsidRDefault="008A353A" w:rsidP="008A353A">
      <w:pPr>
        <w:pStyle w:val="Kop1"/>
      </w:pPr>
      <w:r w:rsidRPr="00E554A4">
        <w:t>Vaardigheden</w:t>
      </w:r>
    </w:p>
    <w:p w:rsidR="008A353A" w:rsidRPr="00E554A4" w:rsidRDefault="001B2094" w:rsidP="00FE2680">
      <w:r w:rsidRPr="00E554A4">
        <w:t xml:space="preserve">Instructies volgen, Ordenen, Langdurig aan iets kunnen werken, Samenweken, </w:t>
      </w:r>
      <w:r w:rsidR="006D6F1A" w:rsidRPr="00E554A4">
        <w:t xml:space="preserve">                                       Goed met mensen om gaan, </w:t>
      </w:r>
    </w:p>
    <w:p w:rsidR="008A353A" w:rsidRPr="00E554A4" w:rsidRDefault="008A353A" w:rsidP="00FE2680">
      <w:pPr>
        <w:rPr>
          <w:b/>
        </w:rPr>
      </w:pPr>
    </w:p>
    <w:p w:rsidR="008A353A" w:rsidRPr="00E554A4" w:rsidRDefault="008A353A" w:rsidP="00FE2680">
      <w:pPr>
        <w:rPr>
          <w:b/>
        </w:rPr>
      </w:pPr>
    </w:p>
    <w:p w:rsidR="008A353A" w:rsidRPr="00E554A4" w:rsidRDefault="008A353A" w:rsidP="008A353A">
      <w:pPr>
        <w:pStyle w:val="Kop1"/>
      </w:pPr>
      <w:r w:rsidRPr="00E554A4">
        <w:t>Talen</w:t>
      </w:r>
    </w:p>
    <w:p w:rsidR="008A353A" w:rsidRPr="00E554A4" w:rsidRDefault="008A353A" w:rsidP="008A353A">
      <w:r w:rsidRPr="00E554A4">
        <w:rPr>
          <w:b/>
        </w:rPr>
        <w:t xml:space="preserve">Nederlands: </w:t>
      </w:r>
      <w:r w:rsidRPr="00E554A4">
        <w:t>Moedertaal</w:t>
      </w:r>
    </w:p>
    <w:p w:rsidR="008A353A" w:rsidRPr="00E554A4" w:rsidRDefault="008A353A" w:rsidP="008A353A">
      <w:r w:rsidRPr="00E554A4">
        <w:rPr>
          <w:b/>
        </w:rPr>
        <w:t xml:space="preserve">Engels: </w:t>
      </w:r>
      <w:r w:rsidRPr="00E554A4">
        <w:t>goed</w:t>
      </w:r>
    </w:p>
    <w:p w:rsidR="008A353A" w:rsidRPr="00E554A4" w:rsidRDefault="008A353A" w:rsidP="008A353A"/>
    <w:p w:rsidR="008A353A" w:rsidRPr="00E554A4" w:rsidRDefault="008A353A" w:rsidP="008A353A">
      <w:pPr>
        <w:pStyle w:val="Kop1"/>
      </w:pPr>
      <w:r w:rsidRPr="00E554A4">
        <w:t>Hobby’s en interesses</w:t>
      </w:r>
    </w:p>
    <w:p w:rsidR="008A353A" w:rsidRPr="00E554A4" w:rsidRDefault="001B2094" w:rsidP="008A353A">
      <w:r w:rsidRPr="00E554A4">
        <w:t xml:space="preserve">Relaxen, Muziek luisteren, </w:t>
      </w:r>
      <w:r w:rsidR="005F3660">
        <w:t>gamen</w:t>
      </w:r>
      <w:r w:rsidRPr="00E554A4">
        <w:t>, Trampoline springen.</w:t>
      </w:r>
    </w:p>
    <w:p w:rsidR="008A353A" w:rsidRPr="00E554A4" w:rsidRDefault="008A353A" w:rsidP="008A353A"/>
    <w:sectPr w:rsidR="008A353A" w:rsidRPr="00E554A4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F74" w:rsidRDefault="00585F74" w:rsidP="00855982">
      <w:pPr>
        <w:spacing w:after="0" w:line="240" w:lineRule="auto"/>
      </w:pPr>
      <w:r>
        <w:separator/>
      </w:r>
    </w:p>
  </w:endnote>
  <w:endnote w:type="continuationSeparator" w:id="0">
    <w:p w:rsidR="00585F74" w:rsidRDefault="00585F7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565" w:rsidRDefault="008F4565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>
          <w:rPr>
            <w:noProof/>
            <w:lang w:bidi="nl-NL"/>
          </w:rPr>
          <w:t>1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F74" w:rsidRDefault="00585F74" w:rsidP="00855982">
      <w:pPr>
        <w:spacing w:after="0" w:line="240" w:lineRule="auto"/>
      </w:pPr>
      <w:r>
        <w:separator/>
      </w:r>
    </w:p>
  </w:footnote>
  <w:footnote w:type="continuationSeparator" w:id="0">
    <w:p w:rsidR="00585F74" w:rsidRDefault="00585F7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65"/>
    <w:rsid w:val="0002338F"/>
    <w:rsid w:val="001B2094"/>
    <w:rsid w:val="001D4362"/>
    <w:rsid w:val="0057735C"/>
    <w:rsid w:val="00585F74"/>
    <w:rsid w:val="005C73D5"/>
    <w:rsid w:val="005F3660"/>
    <w:rsid w:val="00663372"/>
    <w:rsid w:val="006D6F1A"/>
    <w:rsid w:val="007833A7"/>
    <w:rsid w:val="00855982"/>
    <w:rsid w:val="008A353A"/>
    <w:rsid w:val="008F4565"/>
    <w:rsid w:val="00A10484"/>
    <w:rsid w:val="00BA4B63"/>
    <w:rsid w:val="00E44436"/>
    <w:rsid w:val="00E554A4"/>
    <w:rsid w:val="00EA70DB"/>
    <w:rsid w:val="00F846D1"/>
    <w:rsid w:val="00FD262C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D068"/>
  <w15:chartTrackingRefBased/>
  <w15:docId w15:val="{91BB5733-7A3F-472B-9CC1-3987183D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D262C"/>
  </w:style>
  <w:style w:type="paragraph" w:styleId="Kop1">
    <w:name w:val="heading 1"/>
    <w:basedOn w:val="Standaard"/>
    <w:next w:val="Standaard"/>
    <w:link w:val="Kop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55982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5982"/>
  </w:style>
  <w:style w:type="character" w:customStyle="1" w:styleId="Kop1Char">
    <w:name w:val="Kop 1 Char"/>
    <w:basedOn w:val="Standaardalinea-lettertype"/>
    <w:link w:val="Kop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855982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5982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4362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1D4362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1D4362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D436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D4362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436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4362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D4362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D4362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D4362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D4362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D4362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D4362"/>
    <w:rPr>
      <w:rFonts w:ascii="Consolas" w:hAnsi="Consolas"/>
      <w:szCs w:val="21"/>
    </w:rPr>
  </w:style>
  <w:style w:type="paragraph" w:styleId="Bloktekst">
    <w:name w:val="Block Text"/>
    <w:basedOn w:val="Standaard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Standaardalinea-lettertype"/>
    <w:uiPriority w:val="99"/>
    <w:unhideWhenUsed/>
    <w:rsid w:val="007833A7"/>
    <w:rPr>
      <w:color w:val="3A6331" w:themeColor="accent4" w:themeShade="BF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7833A7"/>
    <w:rPr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FD262C"/>
    <w:rPr>
      <w:i/>
      <w:iCs/>
      <w:color w:val="B35E06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5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quinten-rodrigues-08b95215b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nt\AppData\Roaming\Microsoft\Templates\Rapportontwerp%20(leeg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A0DA58-E78D-45B0-9A44-1447D95A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Rapportontwerp (leeg)</Template>
  <TotalTime>139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quinten rodrigues</dc:creator>
  <cp:lastModifiedBy>quinten rodrigues</cp:lastModifiedBy>
  <cp:revision>5</cp:revision>
  <dcterms:created xsi:type="dcterms:W3CDTF">2018-06-18T06:01:00Z</dcterms:created>
  <dcterms:modified xsi:type="dcterms:W3CDTF">2018-06-26T14:25:00Z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